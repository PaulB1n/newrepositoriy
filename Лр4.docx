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77777777" w:rsidR="00203C1F" w:rsidRPr="00BB5BB0" w:rsidRDefault="00203C1F" w:rsidP="00203C1F">
      <w:pPr>
        <w:jc w:val="center"/>
        <w:rPr>
          <w:b/>
          <w:bCs/>
        </w:rPr>
      </w:pPr>
      <w:bookmarkStart w:id="0" w:name="_Hlk147875149"/>
      <w:bookmarkEnd w:id="0"/>
      <w:proofErr w:type="spellStart"/>
      <w:r w:rsidRPr="00BB5BB0">
        <w:rPr>
          <w:b/>
          <w:bCs/>
        </w:rPr>
        <w:t>Лабораторна</w:t>
      </w:r>
      <w:proofErr w:type="spellEnd"/>
      <w:r w:rsidRPr="00BB5BB0">
        <w:rPr>
          <w:b/>
          <w:bCs/>
        </w:rPr>
        <w:t xml:space="preserve"> робота № 4</w:t>
      </w:r>
    </w:p>
    <w:p w14:paraId="0C23AC52" w14:textId="77777777" w:rsidR="00203C1F" w:rsidRPr="00BB5BB0" w:rsidRDefault="00203C1F" w:rsidP="00203C1F">
      <w:r w:rsidRPr="00BB5BB0">
        <w:rPr>
          <w:b/>
          <w:bCs/>
        </w:rPr>
        <w:t>Тема</w:t>
      </w:r>
      <w:r w:rsidRPr="00BB5BB0">
        <w:t xml:space="preserve"> 2.2. </w:t>
      </w:r>
      <w:proofErr w:type="spellStart"/>
      <w:r w:rsidRPr="00BB5BB0">
        <w:t>Знаходження</w:t>
      </w:r>
      <w:proofErr w:type="spellEnd"/>
      <w:r w:rsidRPr="00BB5BB0">
        <w:t xml:space="preserve"> </w:t>
      </w:r>
      <w:proofErr w:type="spellStart"/>
      <w:r w:rsidRPr="00BB5BB0">
        <w:t>коренів</w:t>
      </w:r>
      <w:proofErr w:type="spellEnd"/>
      <w:r w:rsidRPr="00BB5BB0">
        <w:t xml:space="preserve"> </w:t>
      </w:r>
      <w:proofErr w:type="spellStart"/>
      <w:r w:rsidRPr="00BB5BB0">
        <w:t>нелінійних</w:t>
      </w:r>
      <w:proofErr w:type="spellEnd"/>
      <w:r w:rsidRPr="00BB5BB0">
        <w:t xml:space="preserve"> </w:t>
      </w:r>
      <w:proofErr w:type="spellStart"/>
      <w:r w:rsidRPr="00BB5BB0">
        <w:t>рівнянь</w:t>
      </w:r>
      <w:proofErr w:type="spellEnd"/>
      <w:r w:rsidRPr="00BB5BB0">
        <w:t xml:space="preserve"> </w:t>
      </w:r>
    </w:p>
    <w:p w14:paraId="4F967D89" w14:textId="77777777" w:rsidR="00203C1F" w:rsidRPr="00BB5BB0" w:rsidRDefault="00203C1F" w:rsidP="00203C1F">
      <w:proofErr w:type="spellStart"/>
      <w:r w:rsidRPr="00BB5BB0">
        <w:rPr>
          <w:b/>
          <w:bCs/>
        </w:rPr>
        <w:t>Навчальна</w:t>
      </w:r>
      <w:proofErr w:type="spellEnd"/>
      <w:r w:rsidRPr="00BB5BB0">
        <w:rPr>
          <w:b/>
          <w:bCs/>
        </w:rPr>
        <w:t xml:space="preserve"> мета</w:t>
      </w:r>
      <w:r w:rsidRPr="00BB5BB0">
        <w:t xml:space="preserve">: </w:t>
      </w:r>
      <w:proofErr w:type="spellStart"/>
      <w:r w:rsidRPr="00BB5BB0">
        <w:t>вміти</w:t>
      </w:r>
      <w:proofErr w:type="spellEnd"/>
      <w:r w:rsidRPr="00BB5BB0">
        <w:t xml:space="preserve"> </w:t>
      </w:r>
      <w:proofErr w:type="spellStart"/>
      <w:r w:rsidRPr="00BB5BB0">
        <w:t>знаходити</w:t>
      </w:r>
      <w:proofErr w:type="spellEnd"/>
      <w:r w:rsidRPr="00BB5BB0">
        <w:t xml:space="preserve"> </w:t>
      </w:r>
      <w:proofErr w:type="spellStart"/>
      <w:r w:rsidRPr="00BB5BB0">
        <w:t>корені</w:t>
      </w:r>
      <w:proofErr w:type="spellEnd"/>
      <w:r w:rsidRPr="00BB5BB0">
        <w:t xml:space="preserve"> </w:t>
      </w:r>
      <w:proofErr w:type="spellStart"/>
      <w:r w:rsidRPr="00BB5BB0">
        <w:t>нелінійних</w:t>
      </w:r>
      <w:proofErr w:type="spellEnd"/>
      <w:r w:rsidRPr="00BB5BB0">
        <w:t xml:space="preserve"> </w:t>
      </w:r>
      <w:proofErr w:type="spellStart"/>
      <w:r w:rsidRPr="00BB5BB0">
        <w:t>рівнянь</w:t>
      </w:r>
      <w:proofErr w:type="spellEnd"/>
      <w:r w:rsidRPr="00BB5BB0">
        <w:t xml:space="preserve"> з </w:t>
      </w:r>
      <w:proofErr w:type="spellStart"/>
      <w:r w:rsidRPr="00BB5BB0">
        <w:t>даною</w:t>
      </w:r>
      <w:proofErr w:type="spellEnd"/>
      <w:r w:rsidRPr="00BB5BB0">
        <w:t xml:space="preserve"> </w:t>
      </w:r>
      <w:proofErr w:type="spellStart"/>
      <w:r w:rsidRPr="00BB5BB0">
        <w:t>точністю</w:t>
      </w:r>
      <w:proofErr w:type="spellEnd"/>
      <w:r w:rsidRPr="00BB5BB0">
        <w:t xml:space="preserve"> </w:t>
      </w:r>
    </w:p>
    <w:p w14:paraId="5B5AD001" w14:textId="77777777" w:rsidR="00203C1F" w:rsidRDefault="00203C1F" w:rsidP="00203C1F">
      <w:proofErr w:type="spellStart"/>
      <w:r w:rsidRPr="00BB5BB0">
        <w:rPr>
          <w:b/>
          <w:bCs/>
        </w:rPr>
        <w:t>Обладнання</w:t>
      </w:r>
      <w:proofErr w:type="spellEnd"/>
      <w:r w:rsidRPr="00BB5BB0">
        <w:t xml:space="preserve">: </w:t>
      </w:r>
      <w:proofErr w:type="spellStart"/>
      <w:r w:rsidRPr="00BB5BB0">
        <w:t>комп’ютер</w:t>
      </w:r>
      <w:proofErr w:type="spellEnd"/>
      <w:r w:rsidRPr="00BB5BB0">
        <w:t xml:space="preserve"> IBM PC, Windows, </w:t>
      </w:r>
      <w:proofErr w:type="spellStart"/>
      <w:r w:rsidRPr="00BB5BB0">
        <w:t>MathCad</w:t>
      </w:r>
      <w:proofErr w:type="spellEnd"/>
    </w:p>
    <w:p w14:paraId="45EA8B08" w14:textId="77777777" w:rsidR="00203C1F" w:rsidRPr="00203C1F" w:rsidRDefault="00203C1F" w:rsidP="00203C1F">
      <w:pPr>
        <w:jc w:val="center"/>
        <w:rPr>
          <w:b/>
          <w:bCs/>
        </w:rPr>
      </w:pPr>
      <w:r w:rsidRPr="00BB5BB0">
        <w:rPr>
          <w:b/>
          <w:bCs/>
          <w:lang w:val="en-US"/>
        </w:rPr>
        <w:t>X</w:t>
      </w:r>
      <w:r w:rsidRPr="00BB5BB0">
        <w:rPr>
          <w:b/>
          <w:bCs/>
          <w:lang w:val="uk-UA"/>
        </w:rPr>
        <w:t>ід роботи</w:t>
      </w:r>
      <w:r w:rsidRPr="00203C1F">
        <w:rPr>
          <w:b/>
          <w:bCs/>
        </w:rPr>
        <w:t>:</w:t>
      </w:r>
    </w:p>
    <w:p w14:paraId="51E4957C" w14:textId="77777777" w:rsidR="00203C1F" w:rsidRPr="00486CC4" w:rsidRDefault="00203C1F" w:rsidP="00203C1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Варіант 34</w:t>
      </w:r>
    </w:p>
    <w:p w14:paraId="49479F3F" w14:textId="77777777" w:rsidR="00203C1F" w:rsidRPr="00486CC4" w:rsidRDefault="00203C1F" w:rsidP="00203C1F">
      <w:pPr>
        <w:rPr>
          <w:b/>
          <w:bCs/>
          <w:lang w:val="uk-UA"/>
        </w:rPr>
      </w:pPr>
      <w:r>
        <w:rPr>
          <w:b/>
          <w:bCs/>
          <w:lang w:val="uk-UA"/>
        </w:rPr>
        <w:t>Аналітичний метод</w:t>
      </w:r>
    </w:p>
    <w:p w14:paraId="5BB50EA0" w14:textId="77777777" w:rsidR="00203C1F" w:rsidRDefault="00203C1F" w:rsidP="00203C1F">
      <w:r>
        <w:t>2x</w:t>
      </w:r>
      <w:r w:rsidRPr="00203C1F">
        <w:rPr>
          <w:vertAlign w:val="superscript"/>
        </w:rPr>
        <w:t>4</w:t>
      </w:r>
      <w:r>
        <w:t xml:space="preserve"> -x</w:t>
      </w:r>
      <w:r w:rsidRPr="00203C1F">
        <w:rPr>
          <w:vertAlign w:val="superscript"/>
        </w:rPr>
        <w:t>2</w:t>
      </w:r>
      <w:r>
        <w:t xml:space="preserve"> -10=0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567"/>
        <w:gridCol w:w="567"/>
        <w:gridCol w:w="567"/>
      </w:tblGrid>
      <w:tr w:rsidR="00203C1F" w14:paraId="2D456514" w14:textId="77777777" w:rsidTr="000249EC">
        <w:tc>
          <w:tcPr>
            <w:tcW w:w="426" w:type="dxa"/>
          </w:tcPr>
          <w:p w14:paraId="4BFEE8B1" w14:textId="77777777" w:rsidR="00203C1F" w:rsidRPr="00486CC4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</w:tcPr>
          <w:p w14:paraId="0D319C9B" w14:textId="77777777" w:rsidR="00203C1F" w:rsidRDefault="00203C1F" w:rsidP="000249EC">
            <w:pPr>
              <w:rPr>
                <w:b/>
                <w:bCs/>
                <w:lang w:val="uk-UA"/>
              </w:rPr>
            </w:pPr>
            <w:r>
              <w:t>-∞</w:t>
            </w:r>
          </w:p>
        </w:tc>
        <w:tc>
          <w:tcPr>
            <w:tcW w:w="567" w:type="dxa"/>
          </w:tcPr>
          <w:p w14:paraId="435192AB" w14:textId="77777777" w:rsidR="00203C1F" w:rsidRPr="00486CC4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</w:tcPr>
          <w:p w14:paraId="2B7471FB" w14:textId="77777777" w:rsidR="00203C1F" w:rsidRDefault="00203C1F" w:rsidP="000249EC">
            <w:pPr>
              <w:rPr>
                <w:b/>
                <w:bCs/>
                <w:lang w:val="uk-UA"/>
              </w:rPr>
            </w:pPr>
            <w:r>
              <w:t>+∞</w:t>
            </w:r>
          </w:p>
        </w:tc>
      </w:tr>
      <w:tr w:rsidR="00203C1F" w14:paraId="48C5A633" w14:textId="77777777" w:rsidTr="000249EC">
        <w:tc>
          <w:tcPr>
            <w:tcW w:w="426" w:type="dxa"/>
          </w:tcPr>
          <w:p w14:paraId="5A438143" w14:textId="77777777" w:rsidR="00203C1F" w:rsidRPr="00486CC4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567" w:type="dxa"/>
          </w:tcPr>
          <w:p w14:paraId="6AC2CEBD" w14:textId="77777777" w:rsidR="00203C1F" w:rsidRPr="00486CC4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67" w:type="dxa"/>
          </w:tcPr>
          <w:p w14:paraId="4E821BF9" w14:textId="77777777" w:rsidR="00203C1F" w:rsidRPr="00486CC4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67" w:type="dxa"/>
          </w:tcPr>
          <w:p w14:paraId="70780E33" w14:textId="77777777" w:rsidR="00203C1F" w:rsidRPr="00486CC4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</w:tbl>
    <w:p w14:paraId="6185CD1D" w14:textId="77777777" w:rsidR="00203C1F" w:rsidRPr="00BB5BB0" w:rsidRDefault="00203C1F" w:rsidP="00203C1F">
      <w:pPr>
        <w:rPr>
          <w:b/>
          <w:bCs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6"/>
        <w:gridCol w:w="426"/>
        <w:gridCol w:w="425"/>
        <w:gridCol w:w="425"/>
        <w:gridCol w:w="567"/>
        <w:gridCol w:w="567"/>
      </w:tblGrid>
      <w:tr w:rsidR="00203C1F" w14:paraId="245D63A1" w14:textId="77777777" w:rsidTr="000249EC">
        <w:tc>
          <w:tcPr>
            <w:tcW w:w="562" w:type="dxa"/>
          </w:tcPr>
          <w:p w14:paraId="651AC286" w14:textId="77777777" w:rsidR="00203C1F" w:rsidRDefault="00203C1F" w:rsidP="000249EC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х</w:t>
            </w:r>
          </w:p>
        </w:tc>
        <w:tc>
          <w:tcPr>
            <w:tcW w:w="426" w:type="dxa"/>
          </w:tcPr>
          <w:p w14:paraId="4EA58B96" w14:textId="77777777" w:rsidR="00203C1F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</w:t>
            </w:r>
          </w:p>
        </w:tc>
        <w:tc>
          <w:tcPr>
            <w:tcW w:w="426" w:type="dxa"/>
          </w:tcPr>
          <w:p w14:paraId="3FE8CB77" w14:textId="77777777" w:rsidR="00203C1F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</w:t>
            </w:r>
          </w:p>
        </w:tc>
        <w:tc>
          <w:tcPr>
            <w:tcW w:w="426" w:type="dxa"/>
          </w:tcPr>
          <w:p w14:paraId="60D26321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</w:t>
            </w:r>
          </w:p>
        </w:tc>
        <w:tc>
          <w:tcPr>
            <w:tcW w:w="425" w:type="dxa"/>
          </w:tcPr>
          <w:p w14:paraId="0231CD19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25" w:type="dxa"/>
          </w:tcPr>
          <w:p w14:paraId="4B95DEF8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</w:tcPr>
          <w:p w14:paraId="4F97B459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</w:tcPr>
          <w:p w14:paraId="09EEAC87" w14:textId="77777777" w:rsidR="00203C1F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03C1F" w14:paraId="1873D3E2" w14:textId="77777777" w:rsidTr="000249EC">
        <w:tc>
          <w:tcPr>
            <w:tcW w:w="562" w:type="dxa"/>
          </w:tcPr>
          <w:p w14:paraId="2DC3CDE3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426" w:type="dxa"/>
          </w:tcPr>
          <w:p w14:paraId="4BBE525C" w14:textId="77777777" w:rsidR="00203C1F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426" w:type="dxa"/>
          </w:tcPr>
          <w:p w14:paraId="5F6A658B" w14:textId="77777777" w:rsidR="00203C1F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426" w:type="dxa"/>
          </w:tcPr>
          <w:p w14:paraId="0FC66256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25" w:type="dxa"/>
          </w:tcPr>
          <w:p w14:paraId="48B732BE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425" w:type="dxa"/>
          </w:tcPr>
          <w:p w14:paraId="37227106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67" w:type="dxa"/>
          </w:tcPr>
          <w:p w14:paraId="3F56D064" w14:textId="77777777" w:rsidR="00203C1F" w:rsidRPr="00BB5BB0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67" w:type="dxa"/>
          </w:tcPr>
          <w:p w14:paraId="008564AC" w14:textId="77777777" w:rsidR="00203C1F" w:rsidRDefault="00203C1F" w:rsidP="000249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</w:tbl>
    <w:p w14:paraId="2E943DD3" w14:textId="77777777" w:rsidR="00203C1F" w:rsidRDefault="00203C1F" w:rsidP="00203C1F">
      <w:pPr>
        <w:rPr>
          <w:b/>
          <w:bCs/>
          <w:lang w:val="uk-UA"/>
        </w:rPr>
      </w:pPr>
    </w:p>
    <w:p w14:paraId="081499E4" w14:textId="77777777" w:rsidR="00203C1F" w:rsidRDefault="00203C1F" w:rsidP="00203C1F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64821A29" wp14:editId="6E328F9A">
            <wp:extent cx="1627949" cy="159835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619" cy="16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6D93" w14:textId="77777777" w:rsidR="00203C1F" w:rsidRDefault="00203C1F" w:rsidP="00203C1F">
      <w:pPr>
        <w:pStyle w:val="af2"/>
        <w:framePr w:w="2894" w:h="375" w:wrap="auto" w:vAnchor="text" w:hAnchor="text" w:x="81" w:y="77"/>
      </w:pPr>
      <w:r>
        <w:rPr>
          <w:noProof/>
          <w:position w:val="-7"/>
        </w:rPr>
        <w:drawing>
          <wp:inline distT="0" distB="0" distL="0" distR="0" wp14:anchorId="24BBF8B0" wp14:editId="5A404796">
            <wp:extent cx="972820" cy="238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62E7" w14:textId="77777777" w:rsidR="00203C1F" w:rsidRDefault="00203C1F" w:rsidP="00203C1F">
      <w:pPr>
        <w:pStyle w:val="af2"/>
        <w:framePr w:w="2501" w:h="255" w:wrap="auto" w:vAnchor="text" w:hAnchor="text" w:x="81" w:y="567"/>
      </w:pPr>
      <w:r>
        <w:rPr>
          <w:noProof/>
          <w:position w:val="-7"/>
        </w:rPr>
        <w:drawing>
          <wp:inline distT="0" distB="0" distL="0" distR="0" wp14:anchorId="6F07228D" wp14:editId="7FC56BFC">
            <wp:extent cx="486410" cy="1638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067C" w14:textId="77777777" w:rsidR="00203C1F" w:rsidRDefault="00203C1F" w:rsidP="00203C1F">
      <w:pPr>
        <w:pStyle w:val="af2"/>
        <w:framePr w:w="2519" w:h="375" w:wrap="auto" w:vAnchor="text" w:hAnchor="text" w:x="2649" w:y="444"/>
      </w:pPr>
      <w:r>
        <w:rPr>
          <w:noProof/>
          <w:position w:val="-7"/>
        </w:rPr>
        <w:drawing>
          <wp:inline distT="0" distB="0" distL="0" distR="0" wp14:anchorId="53CCB0FC" wp14:editId="6EAE98EC">
            <wp:extent cx="734695" cy="238125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749D" w14:textId="77777777" w:rsidR="00203C1F" w:rsidRDefault="00203C1F" w:rsidP="00203C1F">
      <w:pPr>
        <w:pStyle w:val="af2"/>
        <w:framePr w:w="3164" w:h="375" w:wrap="auto" w:vAnchor="text" w:hAnchor="text" w:x="2649" w:y="811"/>
      </w:pPr>
      <w:r>
        <w:rPr>
          <w:noProof/>
          <w:position w:val="-7"/>
        </w:rPr>
        <w:drawing>
          <wp:inline distT="0" distB="0" distL="0" distR="0" wp14:anchorId="3B2D8CB9" wp14:editId="5D7C59C4">
            <wp:extent cx="1141730" cy="238125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77A7" w14:textId="77777777" w:rsidR="00203C1F" w:rsidRDefault="00203C1F" w:rsidP="00203C1F">
      <w:pPr>
        <w:pStyle w:val="af2"/>
        <w:framePr w:w="3059" w:h="375" w:wrap="auto" w:vAnchor="text" w:hAnchor="text" w:x="2649" w:y="1301"/>
      </w:pPr>
      <w:r>
        <w:rPr>
          <w:noProof/>
          <w:position w:val="-7"/>
        </w:rPr>
        <w:drawing>
          <wp:inline distT="0" distB="0" distL="0" distR="0" wp14:anchorId="068C95C3" wp14:editId="5A5A2059">
            <wp:extent cx="107823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FDE0" w14:textId="77777777" w:rsidR="00203C1F" w:rsidRDefault="00203C1F" w:rsidP="00203C1F">
      <w:pPr>
        <w:pStyle w:val="af2"/>
        <w:framePr w:w="2426" w:h="255" w:wrap="auto" w:vAnchor="text" w:hAnchor="text" w:x="2392" w:y="1913"/>
      </w:pPr>
      <w:r>
        <w:rPr>
          <w:noProof/>
          <w:position w:val="-7"/>
        </w:rPr>
        <w:drawing>
          <wp:inline distT="0" distB="0" distL="0" distR="0" wp14:anchorId="4E97CD40" wp14:editId="30A9DEB4">
            <wp:extent cx="438785" cy="1638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F0C" w14:textId="77777777" w:rsidR="00203C1F" w:rsidRDefault="00203C1F" w:rsidP="00203C1F">
      <w:pPr>
        <w:pStyle w:val="af2"/>
        <w:framePr w:w="3179" w:h="375" w:wrap="auto" w:vAnchor="text" w:hAnchor="text" w:x="2135" w:y="2158"/>
      </w:pPr>
      <w:r>
        <w:rPr>
          <w:noProof/>
          <w:position w:val="-7"/>
        </w:rPr>
        <w:drawing>
          <wp:inline distT="0" distB="0" distL="0" distR="0" wp14:anchorId="7FD159AE" wp14:editId="1D6A748E">
            <wp:extent cx="115252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883A" w14:textId="77777777" w:rsidR="00203C1F" w:rsidRDefault="00203C1F" w:rsidP="00203C1F">
      <w:pPr>
        <w:pStyle w:val="af2"/>
        <w:framePr w:w="2729" w:h="375" w:wrap="auto" w:vAnchor="text" w:hAnchor="text" w:x="2135" w:y="2525"/>
      </w:pPr>
      <w:r>
        <w:rPr>
          <w:noProof/>
          <w:position w:val="-7"/>
        </w:rPr>
        <w:drawing>
          <wp:inline distT="0" distB="0" distL="0" distR="0" wp14:anchorId="1806274E" wp14:editId="3F1EAC42">
            <wp:extent cx="866775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DCE2" w14:textId="77777777" w:rsidR="00203C1F" w:rsidRDefault="00203C1F" w:rsidP="00203C1F">
      <w:pPr>
        <w:pStyle w:val="af2"/>
        <w:framePr w:w="2231" w:h="255" w:wrap="auto" w:vAnchor="text" w:hAnchor="text" w:x="2392" w:y="3259"/>
      </w:pPr>
      <w:r>
        <w:rPr>
          <w:noProof/>
          <w:position w:val="-7"/>
        </w:rPr>
        <w:drawing>
          <wp:inline distT="0" distB="0" distL="0" distR="0" wp14:anchorId="16C3406A" wp14:editId="5B8ACD37">
            <wp:extent cx="311785" cy="1638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8C56" w14:textId="77777777" w:rsidR="00203C1F" w:rsidRDefault="00203C1F" w:rsidP="00203C1F">
      <w:pPr>
        <w:pStyle w:val="af2"/>
        <w:framePr w:w="4004" w:h="375" w:wrap="auto" w:vAnchor="text" w:hAnchor="text" w:x="1493" w:y="3749"/>
      </w:pPr>
      <w:r>
        <w:rPr>
          <w:noProof/>
          <w:position w:val="-7"/>
        </w:rPr>
        <w:drawing>
          <wp:inline distT="0" distB="0" distL="0" distR="0" wp14:anchorId="76EFA559" wp14:editId="62A73686">
            <wp:extent cx="1675765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AEF7" w14:textId="77777777" w:rsidR="00203C1F" w:rsidRDefault="00203C1F" w:rsidP="00203C1F">
      <w:pPr>
        <w:rPr>
          <w:b/>
          <w:bCs/>
          <w:lang w:val="uk-UA"/>
        </w:rPr>
      </w:pPr>
    </w:p>
    <w:p w14:paraId="0F1BE68A" w14:textId="77777777" w:rsidR="00203C1F" w:rsidRPr="00486CC4" w:rsidRDefault="00203C1F" w:rsidP="00203C1F">
      <w:pPr>
        <w:rPr>
          <w:lang w:val="uk-UA"/>
        </w:rPr>
      </w:pPr>
    </w:p>
    <w:p w14:paraId="3C680770" w14:textId="77777777" w:rsidR="00203C1F" w:rsidRPr="00486CC4" w:rsidRDefault="00203C1F" w:rsidP="00203C1F">
      <w:pPr>
        <w:rPr>
          <w:lang w:val="uk-UA"/>
        </w:rPr>
      </w:pPr>
    </w:p>
    <w:p w14:paraId="7DF21C37" w14:textId="77777777" w:rsidR="00203C1F" w:rsidRPr="00486CC4" w:rsidRDefault="00203C1F" w:rsidP="00203C1F">
      <w:pPr>
        <w:rPr>
          <w:lang w:val="uk-UA"/>
        </w:rPr>
      </w:pPr>
    </w:p>
    <w:p w14:paraId="4C316397" w14:textId="77777777" w:rsidR="00203C1F" w:rsidRPr="00486CC4" w:rsidRDefault="00203C1F" w:rsidP="00203C1F">
      <w:pPr>
        <w:rPr>
          <w:lang w:val="uk-UA"/>
        </w:rPr>
      </w:pPr>
    </w:p>
    <w:p w14:paraId="1DC66A34" w14:textId="77777777" w:rsidR="00203C1F" w:rsidRPr="00486CC4" w:rsidRDefault="00203C1F" w:rsidP="00203C1F">
      <w:pPr>
        <w:rPr>
          <w:lang w:val="uk-UA"/>
        </w:rPr>
      </w:pPr>
    </w:p>
    <w:p w14:paraId="5FE51844" w14:textId="77777777" w:rsidR="00203C1F" w:rsidRPr="00486CC4" w:rsidRDefault="00203C1F" w:rsidP="00203C1F">
      <w:pPr>
        <w:rPr>
          <w:lang w:val="uk-UA"/>
        </w:rPr>
      </w:pPr>
    </w:p>
    <w:p w14:paraId="72E0DE90" w14:textId="77777777" w:rsidR="00203C1F" w:rsidRPr="00486CC4" w:rsidRDefault="00203C1F" w:rsidP="00203C1F">
      <w:pPr>
        <w:rPr>
          <w:lang w:val="uk-UA"/>
        </w:rPr>
      </w:pPr>
    </w:p>
    <w:p w14:paraId="37C72FCD" w14:textId="77777777" w:rsidR="00203C1F" w:rsidRPr="00486CC4" w:rsidRDefault="00203C1F" w:rsidP="00203C1F">
      <w:pPr>
        <w:rPr>
          <w:b/>
          <w:bCs/>
          <w:lang w:val="uk-UA"/>
        </w:rPr>
      </w:pPr>
    </w:p>
    <w:p w14:paraId="6F819E1E" w14:textId="77777777" w:rsidR="00203C1F" w:rsidRPr="00486CC4" w:rsidRDefault="00203C1F" w:rsidP="00203C1F">
      <w:pPr>
        <w:rPr>
          <w:b/>
          <w:bCs/>
          <w:lang w:val="uk-UA"/>
        </w:rPr>
      </w:pPr>
    </w:p>
    <w:p w14:paraId="26F6F0AB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216E3F7F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50F87946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37A5252F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1BF5126D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1500020F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24958B4E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6B4F6E5D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6B4829CF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1AA8AFE5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020C438B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14E6BAA1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7513C9C3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3B870C3A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6217B169" w14:textId="77777777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</w:p>
    <w:p w14:paraId="5A9BCC26" w14:textId="5DA7B2AE" w:rsidR="00203C1F" w:rsidRDefault="00203C1F" w:rsidP="00203C1F">
      <w:pPr>
        <w:tabs>
          <w:tab w:val="left" w:pos="1074"/>
        </w:tabs>
        <w:rPr>
          <w:b/>
          <w:bCs/>
          <w:lang w:val="uk-UA"/>
        </w:rPr>
      </w:pPr>
      <w:r w:rsidRPr="00486CC4">
        <w:rPr>
          <w:b/>
          <w:bCs/>
          <w:lang w:val="uk-UA"/>
        </w:rPr>
        <w:lastRenderedPageBreak/>
        <w:t>Графічний метод:</w:t>
      </w:r>
    </w:p>
    <w:p w14:paraId="057E94CE" w14:textId="641F6346" w:rsidR="00F709EE" w:rsidRDefault="00F709EE" w:rsidP="00203C1F">
      <w:pPr>
        <w:tabs>
          <w:tab w:val="left" w:pos="1074"/>
        </w:tabs>
        <w:rPr>
          <w:b/>
          <w:bCs/>
          <w:lang w:val="uk-UA"/>
        </w:rPr>
      </w:pPr>
    </w:p>
    <w:p w14:paraId="414CE0E9" w14:textId="5018408B" w:rsidR="00F709EE" w:rsidRPr="00F709EE" w:rsidRDefault="00F709EE" w:rsidP="00F709EE">
      <w:pPr>
        <w:framePr w:w="3014" w:h="375" w:wrap="auto" w:vAnchor="text" w:hAnchor="text" w:x="187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709E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879487A" wp14:editId="62EA42F9">
            <wp:extent cx="1046480" cy="238125"/>
            <wp:effectExtent l="0" t="0" r="127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1A4B" w14:textId="05EC8B86" w:rsidR="00F709EE" w:rsidRPr="00F709EE" w:rsidRDefault="00F709EE" w:rsidP="00F709EE">
      <w:pPr>
        <w:framePr w:w="5220" w:h="3915" w:wrap="auto" w:vAnchor="text" w:hAnchor="text" w:x="81" w:y="87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709EE">
        <w:rPr>
          <w:rFonts w:ascii="Arial" w:hAnsi="Arial" w:cs="Arial"/>
          <w:noProof/>
          <w:position w:val="-391"/>
          <w:sz w:val="20"/>
          <w:szCs w:val="20"/>
        </w:rPr>
        <w:drawing>
          <wp:inline distT="0" distB="0" distL="0" distR="0" wp14:anchorId="5FDE691A" wp14:editId="5C60BAD6">
            <wp:extent cx="1913890" cy="15220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8C4F" w14:textId="6175921B" w:rsidR="00F709EE" w:rsidRPr="00F709EE" w:rsidRDefault="00F709EE" w:rsidP="00F709EE">
      <w:pPr>
        <w:framePr w:w="4066" w:h="3075" w:wrap="auto" w:vAnchor="text" w:hAnchor="text" w:x="81" w:y="527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709EE">
        <w:rPr>
          <w:rFonts w:ascii="Arial" w:hAnsi="Arial" w:cs="Arial"/>
          <w:noProof/>
          <w:position w:val="-307"/>
          <w:sz w:val="20"/>
          <w:szCs w:val="20"/>
        </w:rPr>
        <w:drawing>
          <wp:inline distT="0" distB="0" distL="0" distR="0" wp14:anchorId="72730327" wp14:editId="48C8FBED">
            <wp:extent cx="191389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565D" w14:textId="77777777" w:rsidR="00F709EE" w:rsidRDefault="00F709EE" w:rsidP="00203C1F">
      <w:pPr>
        <w:tabs>
          <w:tab w:val="left" w:pos="1074"/>
        </w:tabs>
        <w:rPr>
          <w:b/>
          <w:bCs/>
          <w:lang w:val="uk-UA"/>
        </w:rPr>
      </w:pPr>
    </w:p>
    <w:p w14:paraId="25F3B356" w14:textId="7746F35E" w:rsidR="00203C1F" w:rsidRDefault="00203C1F" w:rsidP="00203C1F">
      <w:pPr>
        <w:pStyle w:val="af2"/>
        <w:framePr w:w="3179" w:h="375" w:wrap="auto" w:vAnchor="text" w:hAnchor="text" w:x="1365" w:y="77"/>
      </w:pPr>
    </w:p>
    <w:p w14:paraId="1133A271" w14:textId="77777777" w:rsidR="00203C1F" w:rsidRDefault="00203C1F" w:rsidP="00203C1F">
      <w:pPr>
        <w:pStyle w:val="af2"/>
        <w:framePr w:w="5235" w:h="3915" w:wrap="auto" w:vAnchor="text" w:hAnchor="text" w:x="81" w:y="873"/>
      </w:pPr>
    </w:p>
    <w:p w14:paraId="0524C4E2" w14:textId="6E3D435E" w:rsidR="0051622A" w:rsidRPr="00203C1F" w:rsidRDefault="0051622A" w:rsidP="00203C1F">
      <w:pPr>
        <w:rPr>
          <w:rStyle w:val="af1"/>
          <w:i w:val="0"/>
          <w:iCs w:val="0"/>
        </w:rPr>
      </w:pPr>
    </w:p>
    <w:sectPr w:rsidR="0051622A" w:rsidRPr="00203C1F" w:rsidSect="00416133">
      <w:footerReference w:type="default" r:id="rId22"/>
      <w:footerReference w:type="first" r:id="rId23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A921" w14:textId="77777777" w:rsidR="000E6B8E" w:rsidRDefault="000E6B8E">
      <w:r>
        <w:separator/>
      </w:r>
    </w:p>
  </w:endnote>
  <w:endnote w:type="continuationSeparator" w:id="0">
    <w:p w14:paraId="5B053004" w14:textId="77777777" w:rsidR="000E6B8E" w:rsidRDefault="000E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6C324078" w:rsidR="00B9437C" w:rsidRPr="001961C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342FB7">
            <w:rPr>
              <w:rFonts w:ascii="Times New Roman" w:hAnsi="Times New Roman" w:cs="Times New Roman"/>
              <w:sz w:val="44"/>
              <w:szCs w:val="20"/>
              <w:lang w:val="ru-RU"/>
            </w:rPr>
            <w:t>4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273127B8" w:rsidR="00B9437C" w:rsidRPr="00791F3C" w:rsidRDefault="00342FB7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>
            <w:t>Знаходження коренів нелінійних рівнянь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31103519" w:rsidR="00B9437C" w:rsidRPr="0051622A" w:rsidRDefault="00342FB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Сафонова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74189353" w:rsidR="00B9437C" w:rsidRPr="00F039C7" w:rsidRDefault="00342FB7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8297" w14:textId="77777777" w:rsidR="000E6B8E" w:rsidRDefault="000E6B8E">
      <w:r>
        <w:separator/>
      </w:r>
    </w:p>
  </w:footnote>
  <w:footnote w:type="continuationSeparator" w:id="0">
    <w:p w14:paraId="7731AB80" w14:textId="77777777" w:rsidR="000E6B8E" w:rsidRDefault="000E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527E0"/>
    <w:rsid w:val="00552FF1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D58"/>
    <w:rsid w:val="00856264"/>
    <w:rsid w:val="0085661D"/>
    <w:rsid w:val="0086099C"/>
    <w:rsid w:val="00865D95"/>
    <w:rsid w:val="008847E1"/>
    <w:rsid w:val="0088658C"/>
    <w:rsid w:val="00890652"/>
    <w:rsid w:val="00895E32"/>
    <w:rsid w:val="008A1221"/>
    <w:rsid w:val="008A70D5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60B88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301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18</cp:revision>
  <cp:lastPrinted>2023-02-19T10:54:00Z</cp:lastPrinted>
  <dcterms:created xsi:type="dcterms:W3CDTF">2023-09-06T11:23:00Z</dcterms:created>
  <dcterms:modified xsi:type="dcterms:W3CDTF">2023-10-10T21:06:00Z</dcterms:modified>
</cp:coreProperties>
</file>